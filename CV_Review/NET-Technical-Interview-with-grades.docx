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EB" w:rsidRPr="00685809" w:rsidRDefault="00685809">
      <w:pPr>
        <w:rPr>
          <w:rFonts w:asciiTheme="majorHAnsi" w:hAnsiTheme="majorHAnsi"/>
          <w:b/>
          <w:color w:val="548DD4" w:themeColor="text2" w:themeTint="99"/>
        </w:rPr>
      </w:pPr>
      <w:r w:rsidRPr="00685809">
        <w:rPr>
          <w:rFonts w:asciiTheme="majorHAnsi" w:hAnsiTheme="majorHAnsi"/>
          <w:b/>
          <w:color w:val="548DD4" w:themeColor="text2" w:themeTint="99"/>
          <w:sz w:val="24"/>
          <w:szCs w:val="24"/>
        </w:rPr>
        <w:t>Introduction</w:t>
      </w:r>
    </w:p>
    <w:p w:rsidR="00685809" w:rsidRDefault="00685809" w:rsidP="00685809">
      <w:pPr>
        <w:pStyle w:val="ListParagraph"/>
        <w:numPr>
          <w:ilvl w:val="0"/>
          <w:numId w:val="1"/>
        </w:numPr>
      </w:pPr>
      <w:r>
        <w:t>Information about the project short description of the system</w:t>
      </w:r>
    </w:p>
    <w:p w:rsidR="00685809" w:rsidRDefault="00685809" w:rsidP="00685809">
      <w:pPr>
        <w:pStyle w:val="ListParagraph"/>
        <w:numPr>
          <w:ilvl w:val="0"/>
          <w:numId w:val="1"/>
        </w:numPr>
      </w:pPr>
      <w:r>
        <w:t>Teams set-up</w:t>
      </w:r>
    </w:p>
    <w:p w:rsidR="00737F3E" w:rsidRDefault="00737F3E" w:rsidP="00685809">
      <w:pPr>
        <w:pStyle w:val="ListParagraph"/>
        <w:numPr>
          <w:ilvl w:val="0"/>
          <w:numId w:val="1"/>
        </w:numPr>
      </w:pPr>
      <w:r>
        <w:t>Attitude to legacy code and back-end</w:t>
      </w:r>
    </w:p>
    <w:p w:rsidR="00737F3E" w:rsidRPr="00737F3E" w:rsidRDefault="00737F3E" w:rsidP="00737F3E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737F3E">
        <w:rPr>
          <w:rFonts w:asciiTheme="majorHAnsi" w:hAnsiTheme="majorHAnsi"/>
          <w:b/>
          <w:color w:val="548DD4" w:themeColor="text2" w:themeTint="99"/>
          <w:sz w:val="24"/>
          <w:szCs w:val="24"/>
        </w:rPr>
        <w:t>Self-presentation (English)</w:t>
      </w:r>
    </w:p>
    <w:p w:rsidR="00737F3E" w:rsidRDefault="00737F3E" w:rsidP="00737F3E">
      <w:pPr>
        <w:pStyle w:val="ListParagraph"/>
        <w:numPr>
          <w:ilvl w:val="0"/>
          <w:numId w:val="2"/>
        </w:numPr>
      </w:pPr>
      <w:r>
        <w:t>Ask candidate to present himself</w:t>
      </w:r>
    </w:p>
    <w:p w:rsidR="00737F3E" w:rsidRDefault="00737F3E" w:rsidP="00737F3E">
      <w:pPr>
        <w:pStyle w:val="ListParagraph"/>
        <w:numPr>
          <w:ilvl w:val="0"/>
          <w:numId w:val="2"/>
        </w:numPr>
      </w:pPr>
      <w:r>
        <w:t>Describe last/current project: domain, size, teams, practices used</w:t>
      </w:r>
    </w:p>
    <w:p w:rsidR="00737F3E" w:rsidRDefault="00737F3E" w:rsidP="00737F3E">
      <w:pPr>
        <w:pStyle w:val="ListParagraph"/>
        <w:numPr>
          <w:ilvl w:val="0"/>
          <w:numId w:val="2"/>
        </w:numPr>
      </w:pPr>
      <w:r>
        <w:t>Why he wants to change his work, expectations from new place</w:t>
      </w:r>
    </w:p>
    <w:p w:rsidR="00737F3E" w:rsidRPr="00E15F9B" w:rsidRDefault="00737F3E" w:rsidP="00737F3E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E15F9B">
        <w:rPr>
          <w:color w:val="E36C0A" w:themeColor="accent6" w:themeShade="BF"/>
        </w:rPr>
        <w:t>Achievements</w:t>
      </w:r>
    </w:p>
    <w:p w:rsidR="00737F3E" w:rsidRPr="00737F3E" w:rsidRDefault="00737F3E" w:rsidP="00737F3E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737F3E">
        <w:rPr>
          <w:rFonts w:asciiTheme="majorHAnsi" w:hAnsiTheme="majorHAnsi"/>
          <w:b/>
          <w:color w:val="548DD4" w:themeColor="text2" w:themeTint="99"/>
          <w:sz w:val="24"/>
          <w:szCs w:val="24"/>
        </w:rPr>
        <w:t>OOP</w:t>
      </w:r>
    </w:p>
    <w:p w:rsidR="00737F3E" w:rsidRDefault="00737F3E" w:rsidP="00737F3E">
      <w:pPr>
        <w:pStyle w:val="ListParagraph"/>
        <w:numPr>
          <w:ilvl w:val="0"/>
          <w:numId w:val="3"/>
        </w:numPr>
      </w:pPr>
      <w:r>
        <w:t>What is the Object Oriented Programming</w:t>
      </w:r>
    </w:p>
    <w:p w:rsidR="00737F3E" w:rsidRDefault="00737F3E" w:rsidP="00737F3E">
      <w:pPr>
        <w:pStyle w:val="ListParagraph"/>
        <w:numPr>
          <w:ilvl w:val="0"/>
          <w:numId w:val="3"/>
        </w:numPr>
      </w:pPr>
      <w:r>
        <w:t xml:space="preserve">Main principles (encapsulation, inheritance, polymorphism, </w:t>
      </w:r>
      <w:r w:rsidRPr="00E15F9B">
        <w:rPr>
          <w:color w:val="E36C0A" w:themeColor="accent6" w:themeShade="BF"/>
        </w:rPr>
        <w:t>abstraction</w:t>
      </w:r>
      <w:r>
        <w:t>)</w:t>
      </w:r>
    </w:p>
    <w:p w:rsidR="00737F3E" w:rsidRDefault="00737F3E" w:rsidP="00737F3E">
      <w:pPr>
        <w:pStyle w:val="ListParagraph"/>
        <w:numPr>
          <w:ilvl w:val="0"/>
          <w:numId w:val="3"/>
        </w:numPr>
      </w:pPr>
      <w:r w:rsidRPr="00E15F9B">
        <w:rPr>
          <w:color w:val="E36C0A" w:themeColor="accent6" w:themeShade="BF"/>
        </w:rPr>
        <w:t>Inheritance vs Composition</w:t>
      </w:r>
    </w:p>
    <w:p w:rsidR="00410483" w:rsidRPr="00E15F9B" w:rsidRDefault="00410483" w:rsidP="00737F3E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E15F9B">
        <w:rPr>
          <w:color w:val="E36C0A" w:themeColor="accent6" w:themeShade="BF"/>
        </w:rPr>
        <w:t>Other programming paradigms and comparison</w:t>
      </w:r>
    </w:p>
    <w:p w:rsidR="00410483" w:rsidRPr="00410483" w:rsidRDefault="00410483" w:rsidP="00410483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410483">
        <w:rPr>
          <w:rFonts w:asciiTheme="majorHAnsi" w:hAnsiTheme="majorHAnsi"/>
          <w:b/>
          <w:color w:val="548DD4" w:themeColor="text2" w:themeTint="99"/>
          <w:sz w:val="24"/>
          <w:szCs w:val="24"/>
        </w:rPr>
        <w:t>.NET Framework</w:t>
      </w:r>
    </w:p>
    <w:p w:rsidR="00410483" w:rsidRDefault="00410483" w:rsidP="00410483">
      <w:pPr>
        <w:pStyle w:val="ListParagraph"/>
        <w:numPr>
          <w:ilvl w:val="0"/>
          <w:numId w:val="4"/>
        </w:numPr>
      </w:pPr>
      <w:r>
        <w:t>What is .NET Framework, which parts it consists of</w:t>
      </w:r>
    </w:p>
    <w:p w:rsidR="00410483" w:rsidRPr="00E15F9B" w:rsidRDefault="00410483" w:rsidP="00410483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>
        <w:t xml:space="preserve">What is CLR, </w:t>
      </w:r>
      <w:r w:rsidRPr="00E15F9B">
        <w:rPr>
          <w:color w:val="E36C0A" w:themeColor="accent6" w:themeShade="BF"/>
        </w:rPr>
        <w:t>its responsibilities</w:t>
      </w:r>
    </w:p>
    <w:p w:rsidR="00410483" w:rsidRDefault="00410483" w:rsidP="00410483">
      <w:pPr>
        <w:pStyle w:val="ListParagraph"/>
        <w:numPr>
          <w:ilvl w:val="0"/>
          <w:numId w:val="4"/>
        </w:numPr>
      </w:pPr>
      <w:r w:rsidRPr="00E15F9B">
        <w:rPr>
          <w:color w:val="E36C0A" w:themeColor="accent6" w:themeShade="BF"/>
        </w:rPr>
        <w:t>What is IL code</w:t>
      </w:r>
    </w:p>
    <w:p w:rsidR="00410483" w:rsidRDefault="00410483" w:rsidP="00410483">
      <w:pPr>
        <w:pStyle w:val="ListParagraph"/>
        <w:numPr>
          <w:ilvl w:val="0"/>
          <w:numId w:val="4"/>
        </w:numPr>
      </w:pPr>
      <w:r>
        <w:t>Managed vs Unmanaged code</w:t>
      </w:r>
    </w:p>
    <w:p w:rsidR="00161C59" w:rsidRDefault="00161C59" w:rsidP="00410483">
      <w:pPr>
        <w:pStyle w:val="ListParagraph"/>
        <w:numPr>
          <w:ilvl w:val="0"/>
          <w:numId w:val="4"/>
        </w:numPr>
      </w:pPr>
      <w:r>
        <w:t>Do we have pointers in C#? What do you know about unsafe code?</w:t>
      </w:r>
    </w:p>
    <w:p w:rsidR="00C3444B" w:rsidRDefault="00C3444B" w:rsidP="00161C59">
      <w:pPr>
        <w:pStyle w:val="ListParagraph"/>
        <w:numPr>
          <w:ilvl w:val="0"/>
          <w:numId w:val="4"/>
        </w:numPr>
      </w:pPr>
      <w:r w:rsidRPr="00E15F9B">
        <w:rPr>
          <w:color w:val="FF0000"/>
        </w:rPr>
        <w:t xml:space="preserve">What is assembly, </w:t>
      </w:r>
      <w:r w:rsidR="00161C59" w:rsidRPr="00E15F9B">
        <w:rPr>
          <w:color w:val="FF0000"/>
        </w:rPr>
        <w:t>GAC</w:t>
      </w:r>
      <w:r w:rsidR="00161C59">
        <w:rPr>
          <w:color w:val="FF0000"/>
        </w:rPr>
        <w:t xml:space="preserve">? </w:t>
      </w:r>
      <w:r w:rsidR="00161C59" w:rsidRPr="00161C59">
        <w:rPr>
          <w:color w:val="FF0000"/>
        </w:rPr>
        <w:t>Can you load assembly dynamically?</w:t>
      </w:r>
    </w:p>
    <w:p w:rsidR="00410483" w:rsidRDefault="00410483" w:rsidP="00410483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Basics of C#</w:t>
      </w:r>
    </w:p>
    <w:p w:rsidR="00A3511C" w:rsidRDefault="00410483" w:rsidP="00410483">
      <w:pPr>
        <w:pStyle w:val="ListParagraph"/>
        <w:numPr>
          <w:ilvl w:val="0"/>
          <w:numId w:val="4"/>
        </w:numPr>
      </w:pPr>
      <w:r>
        <w:t xml:space="preserve">Reference and Value types:  </w:t>
      </w:r>
    </w:p>
    <w:p w:rsidR="00A3511C" w:rsidRDefault="00410483" w:rsidP="00A3511C">
      <w:pPr>
        <w:pStyle w:val="ListParagraph"/>
        <w:numPr>
          <w:ilvl w:val="1"/>
          <w:numId w:val="4"/>
        </w:numPr>
      </w:pPr>
      <w:proofErr w:type="spellStart"/>
      <w:r>
        <w:t>S</w:t>
      </w:r>
      <w:r w:rsidR="00A3511C">
        <w:t>ystem.Object</w:t>
      </w:r>
      <w:proofErr w:type="spellEnd"/>
      <w:r w:rsidR="00A3511C">
        <w:t xml:space="preserve"> and </w:t>
      </w:r>
      <w:proofErr w:type="spellStart"/>
      <w:r w:rsidR="00A3511C">
        <w:t>System.ValueType</w:t>
      </w:r>
      <w:proofErr w:type="spellEnd"/>
    </w:p>
    <w:p w:rsidR="00410483" w:rsidRDefault="00A3511C" w:rsidP="00A3511C">
      <w:pPr>
        <w:pStyle w:val="ListParagraph"/>
        <w:numPr>
          <w:ilvl w:val="1"/>
          <w:numId w:val="4"/>
        </w:numPr>
      </w:pPr>
      <w:r>
        <w:t>H</w:t>
      </w:r>
      <w:r w:rsidR="00410483">
        <w:t>eap and stack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Lifetime of reference and value type objects</w:t>
      </w:r>
    </w:p>
    <w:p w:rsidR="00161C59" w:rsidRDefault="00161C59" w:rsidP="00161C59">
      <w:pPr>
        <w:pStyle w:val="ListParagraph"/>
        <w:numPr>
          <w:ilvl w:val="1"/>
          <w:numId w:val="4"/>
        </w:numPr>
      </w:pPr>
      <w:r w:rsidRPr="00161C59">
        <w:t>What if you need to represent an int that can hold null? Is nullable type a reference type or value type?</w:t>
      </w:r>
    </w:p>
    <w:p w:rsidR="00161C59" w:rsidRDefault="00161C59" w:rsidP="00161C59">
      <w:pPr>
        <w:pStyle w:val="ListParagraph"/>
        <w:numPr>
          <w:ilvl w:val="1"/>
          <w:numId w:val="4"/>
        </w:numPr>
      </w:pPr>
      <w:r w:rsidRPr="00161C59">
        <w:t>Which datatype is more precise and why, float or decimal. What numeric data type you will use to store money operations and why?</w:t>
      </w:r>
    </w:p>
    <w:p w:rsidR="00161C59" w:rsidRDefault="00161C59" w:rsidP="00161C59">
      <w:pPr>
        <w:pStyle w:val="ListParagraph"/>
        <w:numPr>
          <w:ilvl w:val="1"/>
          <w:numId w:val="4"/>
        </w:numPr>
      </w:pPr>
      <w:r w:rsidRPr="00161C59">
        <w:t xml:space="preserve">What’s immutable type? </w:t>
      </w:r>
      <w:r>
        <w:t>Ask to give</w:t>
      </w:r>
      <w:r w:rsidRPr="00161C59">
        <w:t xml:space="preserve"> some examples of immutable types. </w:t>
      </w:r>
      <w:r>
        <w:t>Are structs immutable by default</w:t>
      </w:r>
      <w:r w:rsidRPr="00161C59">
        <w:t>? Why should they be implemented as immutable?</w:t>
      </w:r>
    </w:p>
    <w:p w:rsidR="00161C59" w:rsidRDefault="00161C59" w:rsidP="00161C59">
      <w:pPr>
        <w:pStyle w:val="ListParagraph"/>
        <w:numPr>
          <w:ilvl w:val="1"/>
          <w:numId w:val="4"/>
        </w:numPr>
      </w:pPr>
      <w:r w:rsidRPr="00161C59">
        <w:t xml:space="preserve">What's the default implementation of Equals method for classes and structures? If you override Equals method what other one you have to override and why? What is the </w:t>
      </w:r>
      <w:r>
        <w:t xml:space="preserve">purpose of </w:t>
      </w:r>
      <w:proofErr w:type="spellStart"/>
      <w:r>
        <w:t>GetHashCode</w:t>
      </w:r>
      <w:proofErr w:type="spellEnd"/>
      <w:r>
        <w:t xml:space="preserve"> method?</w:t>
      </w:r>
    </w:p>
    <w:p w:rsidR="00410483" w:rsidRDefault="00410483" w:rsidP="00410483">
      <w:pPr>
        <w:pStyle w:val="ListParagraph"/>
        <w:numPr>
          <w:ilvl w:val="0"/>
          <w:numId w:val="4"/>
        </w:numPr>
      </w:pPr>
      <w:r>
        <w:lastRenderedPageBreak/>
        <w:t>Inheritance from Value types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Can we inherit from structure?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Can we implement methods in structure?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 w:rsidRPr="00E15F9B">
        <w:rPr>
          <w:color w:val="E36C0A" w:themeColor="accent6" w:themeShade="BF"/>
        </w:rPr>
        <w:t>Can we define abstract or virtual methods in structure?</w:t>
      </w:r>
    </w:p>
    <w:p w:rsidR="00A3511C" w:rsidRDefault="00410483" w:rsidP="00410483">
      <w:pPr>
        <w:pStyle w:val="ListParagraph"/>
        <w:numPr>
          <w:ilvl w:val="0"/>
          <w:numId w:val="4"/>
        </w:numPr>
      </w:pPr>
      <w:r>
        <w:t>B</w:t>
      </w:r>
      <w:r w:rsidR="00A3511C">
        <w:t>oxing and unboxing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Describe each operation, compare performance</w:t>
      </w:r>
    </w:p>
    <w:p w:rsidR="00410483" w:rsidRPr="00E15F9B" w:rsidRDefault="00A3511C" w:rsidP="00A3511C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E15F9B">
        <w:rPr>
          <w:color w:val="E36C0A" w:themeColor="accent6" w:themeShade="BF"/>
        </w:rPr>
        <w:t>What will happen if we call interface method of structure</w:t>
      </w:r>
    </w:p>
    <w:p w:rsidR="00A3511C" w:rsidRDefault="00A3511C" w:rsidP="00A3511C">
      <w:pPr>
        <w:pStyle w:val="ListParagraph"/>
        <w:numPr>
          <w:ilvl w:val="0"/>
          <w:numId w:val="4"/>
        </w:numPr>
      </w:pPr>
      <w:r>
        <w:t xml:space="preserve">Interfaces and abstract </w:t>
      </w:r>
      <w:r w:rsidR="006D5AB2">
        <w:t>classes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What is interface, what can be defined there</w:t>
      </w:r>
      <w:r w:rsidR="00773C30">
        <w:t xml:space="preserve"> (methods, properties, </w:t>
      </w:r>
      <w:r w:rsidR="00773C30" w:rsidRPr="00E15F9B">
        <w:rPr>
          <w:color w:val="E36C0A" w:themeColor="accent6" w:themeShade="BF"/>
        </w:rPr>
        <w:t>events</w:t>
      </w:r>
      <w:r w:rsidR="00773C30">
        <w:t>)</w:t>
      </w:r>
      <w:r>
        <w:t>?</w:t>
      </w:r>
    </w:p>
    <w:p w:rsidR="006D5AB2" w:rsidRPr="006D5AB2" w:rsidRDefault="006D5AB2" w:rsidP="006D5AB2">
      <w:pPr>
        <w:pStyle w:val="ListParagraph"/>
        <w:numPr>
          <w:ilvl w:val="1"/>
          <w:numId w:val="4"/>
        </w:numPr>
      </w:pPr>
      <w:r w:rsidRPr="006D5AB2">
        <w:t>Can you specify the accessibility modifier for methods inside the interface?</w:t>
      </w:r>
    </w:p>
    <w:p w:rsidR="00A3511C" w:rsidRDefault="00A3511C" w:rsidP="00A3511C">
      <w:pPr>
        <w:pStyle w:val="ListParagraph"/>
        <w:numPr>
          <w:ilvl w:val="1"/>
          <w:numId w:val="4"/>
        </w:numPr>
      </w:pPr>
      <w:r>
        <w:t>Compare interface and abstract class</w:t>
      </w:r>
    </w:p>
    <w:p w:rsidR="00A3511C" w:rsidRDefault="006D5AB2" w:rsidP="00A3511C">
      <w:pPr>
        <w:pStyle w:val="ListParagraph"/>
        <w:numPr>
          <w:ilvl w:val="1"/>
          <w:numId w:val="4"/>
        </w:numPr>
      </w:pPr>
      <w:r>
        <w:t>Explicit Interface Method Implementation</w:t>
      </w:r>
    </w:p>
    <w:p w:rsidR="006D5AB2" w:rsidRDefault="006D5AB2" w:rsidP="00A3511C">
      <w:pPr>
        <w:pStyle w:val="ListParagraph"/>
        <w:numPr>
          <w:ilvl w:val="1"/>
          <w:numId w:val="4"/>
        </w:numPr>
      </w:pPr>
      <w:r>
        <w:t>Do we always need to implement all the methods of abstract class?</w:t>
      </w:r>
    </w:p>
    <w:p w:rsidR="006D5AB2" w:rsidRDefault="006D5AB2" w:rsidP="006D5AB2">
      <w:pPr>
        <w:pStyle w:val="ListParagraph"/>
        <w:numPr>
          <w:ilvl w:val="1"/>
          <w:numId w:val="4"/>
        </w:numPr>
      </w:pPr>
      <w:r>
        <w:t>"Virtual" and "new" keywords</w:t>
      </w:r>
    </w:p>
    <w:p w:rsidR="006D5AB2" w:rsidRDefault="006D5AB2" w:rsidP="006D5AB2">
      <w:pPr>
        <w:pStyle w:val="ListParagraph"/>
        <w:numPr>
          <w:ilvl w:val="0"/>
          <w:numId w:val="4"/>
        </w:numPr>
      </w:pPr>
      <w:r>
        <w:t>Classes</w:t>
      </w:r>
    </w:p>
    <w:p w:rsidR="006D5AB2" w:rsidRDefault="006D5AB2" w:rsidP="006D5AB2">
      <w:pPr>
        <w:pStyle w:val="ListParagraph"/>
        <w:numPr>
          <w:ilvl w:val="1"/>
          <w:numId w:val="4"/>
        </w:numPr>
      </w:pPr>
      <w:r>
        <w:t>What is the static class and why do we need them (examples)</w:t>
      </w:r>
    </w:p>
    <w:p w:rsidR="006D5AB2" w:rsidRDefault="006D5AB2" w:rsidP="006D5AB2">
      <w:pPr>
        <w:pStyle w:val="ListParagraph"/>
        <w:numPr>
          <w:ilvl w:val="1"/>
          <w:numId w:val="4"/>
        </w:numPr>
      </w:pPr>
      <w:r>
        <w:t xml:space="preserve">What is constructor? Can object be created without usage of </w:t>
      </w:r>
      <w:proofErr w:type="spellStart"/>
      <w:r>
        <w:t>ctor</w:t>
      </w:r>
      <w:proofErr w:type="spellEnd"/>
      <w:r>
        <w:t>?</w:t>
      </w:r>
    </w:p>
    <w:p w:rsidR="006D5AB2" w:rsidRDefault="006D5AB2" w:rsidP="006D5AB2">
      <w:pPr>
        <w:pStyle w:val="ListParagraph"/>
        <w:numPr>
          <w:ilvl w:val="1"/>
          <w:numId w:val="4"/>
        </w:numPr>
      </w:pPr>
      <w:r>
        <w:t>What is the property (</w:t>
      </w:r>
      <w:r w:rsidRPr="00E15F9B">
        <w:rPr>
          <w:color w:val="E36C0A" w:themeColor="accent6" w:themeShade="BF"/>
        </w:rPr>
        <w:t>IL code generated behind the scenes</w:t>
      </w:r>
      <w:r>
        <w:t>)</w:t>
      </w:r>
    </w:p>
    <w:p w:rsidR="00966052" w:rsidRPr="00966052" w:rsidRDefault="00966052" w:rsidP="00966052">
      <w:pPr>
        <w:pStyle w:val="ListParagraph"/>
        <w:numPr>
          <w:ilvl w:val="1"/>
          <w:numId w:val="4"/>
        </w:numPr>
        <w:rPr>
          <w:color w:val="FF0000"/>
        </w:rPr>
      </w:pPr>
      <w:r w:rsidRPr="00966052">
        <w:rPr>
          <w:color w:val="FF0000"/>
        </w:rPr>
        <w:t xml:space="preserve">How method call looks like in IL? How virtual method call looks like in IL? </w:t>
      </w:r>
    </w:p>
    <w:p w:rsidR="006D5AB2" w:rsidRDefault="006D5AB2" w:rsidP="006D5AB2">
      <w:pPr>
        <w:pStyle w:val="ListParagraph"/>
        <w:numPr>
          <w:ilvl w:val="1"/>
          <w:numId w:val="4"/>
        </w:numPr>
      </w:pPr>
      <w:r>
        <w:t>Properties with parameters</w:t>
      </w:r>
      <w:r w:rsidR="00E15F9B">
        <w:t xml:space="preserve"> (indexers)</w:t>
      </w:r>
    </w:p>
    <w:p w:rsidR="006D5AB2" w:rsidRDefault="0065656F" w:rsidP="006D5AB2">
      <w:pPr>
        <w:pStyle w:val="ListParagraph"/>
        <w:numPr>
          <w:ilvl w:val="1"/>
          <w:numId w:val="4"/>
        </w:numPr>
      </w:pPr>
      <w:r>
        <w:t>Calling virtual method inside base class constructor – why is it dangerous?</w:t>
      </w:r>
    </w:p>
    <w:p w:rsidR="0065656F" w:rsidRDefault="0065656F" w:rsidP="006D5AB2">
      <w:pPr>
        <w:pStyle w:val="ListParagraph"/>
        <w:numPr>
          <w:ilvl w:val="1"/>
          <w:numId w:val="4"/>
        </w:numPr>
      </w:pPr>
      <w:r>
        <w:t>How we can prevent a class from being inherited?</w:t>
      </w:r>
    </w:p>
    <w:p w:rsidR="0065656F" w:rsidRDefault="0065656F" w:rsidP="006D5AB2">
      <w:pPr>
        <w:pStyle w:val="ListParagraph"/>
        <w:numPr>
          <w:ilvl w:val="1"/>
          <w:numId w:val="4"/>
        </w:numPr>
      </w:pPr>
      <w:r>
        <w:t>What is the nested class?</w:t>
      </w:r>
    </w:p>
    <w:p w:rsidR="0065656F" w:rsidRDefault="0065656F" w:rsidP="006D5AB2">
      <w:pPr>
        <w:pStyle w:val="ListParagraph"/>
        <w:numPr>
          <w:ilvl w:val="1"/>
          <w:numId w:val="4"/>
        </w:numPr>
      </w:pPr>
      <w:r>
        <w:t>What is the anonymous type?</w:t>
      </w:r>
    </w:p>
    <w:p w:rsidR="00A4340C" w:rsidRDefault="00A4340C" w:rsidP="006D5AB2">
      <w:pPr>
        <w:pStyle w:val="ListParagraph"/>
        <w:numPr>
          <w:ilvl w:val="1"/>
          <w:numId w:val="4"/>
        </w:numPr>
      </w:pPr>
      <w:r>
        <w:t>How we can extend the functionality of sealed</w:t>
      </w:r>
      <w:r w:rsidR="00E15F9B">
        <w:t xml:space="preserve"> class (extension methods, </w:t>
      </w:r>
      <w:r w:rsidR="00E15F9B" w:rsidRPr="00E15F9B">
        <w:rPr>
          <w:color w:val="FF0000"/>
        </w:rPr>
        <w:t>patt</w:t>
      </w:r>
      <w:r w:rsidRPr="00E15F9B">
        <w:rPr>
          <w:color w:val="FF0000"/>
        </w:rPr>
        <w:t>erns</w:t>
      </w:r>
      <w:r>
        <w:t>)</w:t>
      </w:r>
    </w:p>
    <w:p w:rsidR="0065656F" w:rsidRDefault="0065656F" w:rsidP="0065656F">
      <w:pPr>
        <w:pStyle w:val="ListParagraph"/>
        <w:numPr>
          <w:ilvl w:val="0"/>
          <w:numId w:val="4"/>
        </w:numPr>
      </w:pPr>
      <w:r>
        <w:t>Generics</w:t>
      </w:r>
    </w:p>
    <w:p w:rsidR="0065656F" w:rsidRDefault="0065656F" w:rsidP="0065656F">
      <w:pPr>
        <w:pStyle w:val="ListParagraph"/>
        <w:numPr>
          <w:ilvl w:val="1"/>
          <w:numId w:val="4"/>
        </w:numPr>
      </w:pPr>
      <w:r>
        <w:t>What are, what problems they are designed to solve</w:t>
      </w:r>
    </w:p>
    <w:p w:rsidR="0065656F" w:rsidRDefault="0065656F" w:rsidP="0065656F">
      <w:pPr>
        <w:pStyle w:val="ListParagraph"/>
        <w:numPr>
          <w:ilvl w:val="1"/>
          <w:numId w:val="4"/>
        </w:numPr>
      </w:pPr>
      <w:r>
        <w:t>Constraints ("where")</w:t>
      </w:r>
    </w:p>
    <w:p w:rsidR="0065656F" w:rsidRDefault="0065656F" w:rsidP="0065656F">
      <w:pPr>
        <w:pStyle w:val="ListParagraph"/>
        <w:numPr>
          <w:ilvl w:val="0"/>
          <w:numId w:val="4"/>
        </w:numPr>
      </w:pPr>
      <w:r>
        <w:t>Collections</w:t>
      </w:r>
    </w:p>
    <w:p w:rsidR="0065656F" w:rsidRDefault="0065656F" w:rsidP="0065656F">
      <w:pPr>
        <w:pStyle w:val="ListParagraph"/>
        <w:numPr>
          <w:ilvl w:val="1"/>
          <w:numId w:val="4"/>
        </w:numPr>
      </w:pPr>
      <w:r>
        <w:t>Difference between array and collection</w:t>
      </w:r>
    </w:p>
    <w:p w:rsidR="0065656F" w:rsidRDefault="0065656F" w:rsidP="0065656F">
      <w:pPr>
        <w:pStyle w:val="ListParagraph"/>
        <w:numPr>
          <w:ilvl w:val="1"/>
          <w:numId w:val="4"/>
        </w:numPr>
      </w:pPr>
      <w:r>
        <w:t>What collections did you use? Examples of usage scenarios</w:t>
      </w:r>
    </w:p>
    <w:p w:rsidR="0065656F" w:rsidRDefault="0065656F" w:rsidP="0065656F">
      <w:pPr>
        <w:pStyle w:val="ListParagraph"/>
        <w:numPr>
          <w:ilvl w:val="1"/>
          <w:numId w:val="4"/>
        </w:numPr>
      </w:pPr>
      <w:r>
        <w:t>LINQ</w:t>
      </w:r>
      <w:r w:rsidR="00BF003E">
        <w:t xml:space="preserve">: name familiar operators (Select, Where </w:t>
      </w:r>
      <w:proofErr w:type="spellStart"/>
      <w:r w:rsidR="00BF003E">
        <w:t>etc</w:t>
      </w:r>
      <w:proofErr w:type="spellEnd"/>
      <w:r w:rsidR="00BF003E">
        <w:t xml:space="preserve">), </w:t>
      </w:r>
      <w:r w:rsidR="00BF003E" w:rsidRPr="003557E3">
        <w:rPr>
          <w:color w:val="E36C0A" w:themeColor="accent6" w:themeShade="BF"/>
        </w:rPr>
        <w:t>describe deferred execution of LINQ</w:t>
      </w:r>
    </w:p>
    <w:p w:rsidR="00BF003E" w:rsidRPr="003557E3" w:rsidRDefault="00BF003E" w:rsidP="0065656F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>Concurrent collections</w:t>
      </w:r>
    </w:p>
    <w:p w:rsidR="00A4340C" w:rsidRDefault="00A4340C" w:rsidP="0065656F">
      <w:pPr>
        <w:pStyle w:val="ListParagraph"/>
        <w:numPr>
          <w:ilvl w:val="1"/>
          <w:numId w:val="4"/>
        </w:numPr>
      </w:pPr>
      <w:r>
        <w:t>How to make your own type enumerable (</w:t>
      </w:r>
      <w:proofErr w:type="spellStart"/>
      <w:r w:rsidRPr="003557E3">
        <w:rPr>
          <w:color w:val="FF0000"/>
        </w:rPr>
        <w:t>IEnumerable</w:t>
      </w:r>
      <w:proofErr w:type="spellEnd"/>
      <w:r w:rsidRPr="003557E3">
        <w:rPr>
          <w:color w:val="FF0000"/>
        </w:rPr>
        <w:t xml:space="preserve"> and do we really need it</w:t>
      </w:r>
      <w:r>
        <w:t>)</w:t>
      </w:r>
    </w:p>
    <w:p w:rsidR="00BF003E" w:rsidRDefault="00773C30" w:rsidP="00BF003E">
      <w:pPr>
        <w:pStyle w:val="ListParagraph"/>
        <w:numPr>
          <w:ilvl w:val="0"/>
          <w:numId w:val="4"/>
        </w:numPr>
      </w:pPr>
      <w:r>
        <w:t>Events/delegates</w:t>
      </w:r>
    </w:p>
    <w:p w:rsidR="00BF003E" w:rsidRDefault="00773C30" w:rsidP="0065656F">
      <w:pPr>
        <w:pStyle w:val="ListParagraph"/>
        <w:numPr>
          <w:ilvl w:val="1"/>
          <w:numId w:val="4"/>
        </w:numPr>
      </w:pPr>
      <w:r>
        <w:t>What is event, what is delegate? Difference</w:t>
      </w:r>
    </w:p>
    <w:p w:rsidR="00161C59" w:rsidRDefault="00161C59" w:rsidP="00161C59">
      <w:pPr>
        <w:pStyle w:val="ListParagraph"/>
        <w:numPr>
          <w:ilvl w:val="1"/>
          <w:numId w:val="4"/>
        </w:numPr>
      </w:pPr>
      <w:r w:rsidRPr="00161C59">
        <w:t xml:space="preserve">Do you know what </w:t>
      </w:r>
      <w:proofErr w:type="spellStart"/>
      <w:r w:rsidRPr="00161C59">
        <w:t>Func</w:t>
      </w:r>
      <w:proofErr w:type="spellEnd"/>
      <w:r w:rsidRPr="00161C59">
        <w:t xml:space="preserve"> and Action delegates</w:t>
      </w:r>
      <w:r>
        <w:t xml:space="preserve"> are</w:t>
      </w:r>
      <w:r w:rsidRPr="00161C59">
        <w:t>?</w:t>
      </w:r>
    </w:p>
    <w:p w:rsidR="00773C30" w:rsidRDefault="00773C30" w:rsidP="0065656F">
      <w:pPr>
        <w:pStyle w:val="ListParagraph"/>
        <w:numPr>
          <w:ilvl w:val="1"/>
          <w:numId w:val="4"/>
        </w:numPr>
      </w:pPr>
      <w:r>
        <w:t>Can we call event outside the containing class?</w:t>
      </w:r>
    </w:p>
    <w:p w:rsidR="00773C30" w:rsidRPr="003557E3" w:rsidRDefault="00773C30" w:rsidP="0065656F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What will happen if one of the methods subscribed to an event will throw exception? How to avoid this?</w:t>
      </w:r>
    </w:p>
    <w:p w:rsidR="00773C30" w:rsidRPr="003557E3" w:rsidRDefault="00773C30" w:rsidP="0065656F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>Events under the hood</w:t>
      </w:r>
    </w:p>
    <w:p w:rsidR="00773C30" w:rsidRPr="003557E3" w:rsidRDefault="00773C30" w:rsidP="0065656F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lastRenderedPageBreak/>
        <w:t xml:space="preserve">Delegates under the hood: </w:t>
      </w:r>
      <w:proofErr w:type="spellStart"/>
      <w:r w:rsidRPr="003557E3">
        <w:rPr>
          <w:color w:val="FF0000"/>
        </w:rPr>
        <w:t>MultiCastDelegate</w:t>
      </w:r>
      <w:proofErr w:type="spellEnd"/>
      <w:r w:rsidRPr="003557E3">
        <w:rPr>
          <w:color w:val="FF0000"/>
        </w:rPr>
        <w:t xml:space="preserve">, </w:t>
      </w:r>
      <w:proofErr w:type="spellStart"/>
      <w:r w:rsidRPr="003557E3">
        <w:rPr>
          <w:color w:val="FF0000"/>
        </w:rPr>
        <w:t>InvocationList</w:t>
      </w:r>
      <w:proofErr w:type="spellEnd"/>
      <w:r w:rsidRPr="003557E3">
        <w:rPr>
          <w:color w:val="FF0000"/>
        </w:rPr>
        <w:t xml:space="preserve">, </w:t>
      </w:r>
      <w:proofErr w:type="spellStart"/>
      <w:r w:rsidRPr="003557E3">
        <w:rPr>
          <w:color w:val="FF0000"/>
        </w:rPr>
        <w:t>Delegate.Combine</w:t>
      </w:r>
      <w:proofErr w:type="spellEnd"/>
      <w:r w:rsidRPr="003557E3">
        <w:rPr>
          <w:color w:val="FF0000"/>
        </w:rPr>
        <w:t>()</w:t>
      </w:r>
    </w:p>
    <w:p w:rsidR="00773C30" w:rsidRDefault="00773C30" w:rsidP="0065656F">
      <w:pPr>
        <w:pStyle w:val="ListParagraph"/>
        <w:numPr>
          <w:ilvl w:val="1"/>
          <w:numId w:val="4"/>
        </w:numPr>
      </w:pPr>
      <w:r>
        <w:t xml:space="preserve">Lambdas, </w:t>
      </w:r>
      <w:r w:rsidRPr="003557E3">
        <w:rPr>
          <w:color w:val="E36C0A" w:themeColor="accent6" w:themeShade="BF"/>
        </w:rPr>
        <w:t>closures in lambdas</w:t>
      </w:r>
    </w:p>
    <w:p w:rsidR="0065656F" w:rsidRDefault="00773C30" w:rsidP="00773C30">
      <w:pPr>
        <w:pStyle w:val="ListParagraph"/>
        <w:numPr>
          <w:ilvl w:val="0"/>
          <w:numId w:val="4"/>
        </w:numPr>
      </w:pPr>
      <w:r>
        <w:t>Garbage Collection</w:t>
      </w:r>
    </w:p>
    <w:p w:rsidR="00773C30" w:rsidRDefault="00773C30" w:rsidP="00773C30">
      <w:pPr>
        <w:pStyle w:val="ListParagraph"/>
        <w:numPr>
          <w:ilvl w:val="1"/>
          <w:numId w:val="4"/>
        </w:numPr>
      </w:pPr>
      <w:r>
        <w:t>Describe the process (phases, roots, generations)</w:t>
      </w:r>
    </w:p>
    <w:p w:rsidR="00214336" w:rsidRDefault="00214336" w:rsidP="00773C30">
      <w:pPr>
        <w:pStyle w:val="ListParagraph"/>
        <w:numPr>
          <w:ilvl w:val="1"/>
          <w:numId w:val="4"/>
        </w:numPr>
      </w:pPr>
      <w:r>
        <w:t>Force garbage collection (</w:t>
      </w:r>
      <w:proofErr w:type="spellStart"/>
      <w:r>
        <w:t>GC.Collect</w:t>
      </w:r>
      <w:proofErr w:type="spellEnd"/>
      <w:r>
        <w:t>)</w:t>
      </w:r>
    </w:p>
    <w:p w:rsidR="00773C30" w:rsidRDefault="00773C30" w:rsidP="00773C30">
      <w:pPr>
        <w:pStyle w:val="ListParagraph"/>
        <w:numPr>
          <w:ilvl w:val="1"/>
          <w:numId w:val="4"/>
        </w:numPr>
      </w:pPr>
      <w:r w:rsidRPr="00773C30">
        <w:t xml:space="preserve">Destructor vs Finalizer vs </w:t>
      </w:r>
      <w:proofErr w:type="spellStart"/>
      <w:r w:rsidRPr="00773C30">
        <w:t>IDisposable</w:t>
      </w:r>
      <w:proofErr w:type="spellEnd"/>
    </w:p>
    <w:p w:rsidR="00214336" w:rsidRPr="003557E3" w:rsidRDefault="00214336" w:rsidP="00773C30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 xml:space="preserve">Finalization queue and </w:t>
      </w:r>
      <w:proofErr w:type="spellStart"/>
      <w:r w:rsidRPr="003557E3">
        <w:rPr>
          <w:color w:val="FF0000"/>
        </w:rPr>
        <w:t>FReachable</w:t>
      </w:r>
      <w:proofErr w:type="spellEnd"/>
      <w:r w:rsidRPr="003557E3">
        <w:rPr>
          <w:color w:val="FF0000"/>
        </w:rPr>
        <w:t xml:space="preserve"> queue</w:t>
      </w:r>
    </w:p>
    <w:p w:rsidR="00773C30" w:rsidRDefault="00773C30" w:rsidP="00773C30">
      <w:pPr>
        <w:pStyle w:val="ListParagraph"/>
        <w:numPr>
          <w:ilvl w:val="1"/>
          <w:numId w:val="4"/>
        </w:numPr>
      </w:pPr>
      <w:r>
        <w:t>What types of resources are disposed by Finalize and Dispose methods?</w:t>
      </w:r>
    </w:p>
    <w:p w:rsidR="00773C30" w:rsidRDefault="00773C30" w:rsidP="00773C30">
      <w:pPr>
        <w:pStyle w:val="ListParagraph"/>
        <w:numPr>
          <w:ilvl w:val="1"/>
          <w:numId w:val="4"/>
        </w:numPr>
      </w:pPr>
      <w:r>
        <w:t>When and who can call Finalize and Dispose</w:t>
      </w:r>
    </w:p>
    <w:p w:rsidR="00161C59" w:rsidRDefault="00773C30" w:rsidP="00773C30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"using" keyword and Dispose</w:t>
      </w:r>
      <w:r w:rsidR="00214336" w:rsidRPr="003557E3">
        <w:rPr>
          <w:color w:val="E36C0A" w:themeColor="accent6" w:themeShade="BF"/>
        </w:rPr>
        <w:t>()</w:t>
      </w:r>
    </w:p>
    <w:p w:rsidR="00680E00" w:rsidRPr="00680E00" w:rsidRDefault="00161C59" w:rsidP="00161C59">
      <w:pPr>
        <w:pStyle w:val="ListParagraph"/>
        <w:numPr>
          <w:ilvl w:val="1"/>
          <w:numId w:val="4"/>
        </w:numPr>
        <w:rPr>
          <w:color w:val="FF0000"/>
        </w:rPr>
      </w:pPr>
      <w:r w:rsidRPr="00680E00">
        <w:rPr>
          <w:color w:val="FF0000"/>
        </w:rPr>
        <w:t xml:space="preserve">What tools will you use to detect memory leaks in your application? </w:t>
      </w:r>
    </w:p>
    <w:p w:rsidR="00773C30" w:rsidRPr="00680E00" w:rsidRDefault="00161C59" w:rsidP="00161C59">
      <w:pPr>
        <w:pStyle w:val="ListParagraph"/>
        <w:numPr>
          <w:ilvl w:val="1"/>
          <w:numId w:val="4"/>
        </w:numPr>
        <w:rPr>
          <w:color w:val="FF0000"/>
        </w:rPr>
      </w:pPr>
      <w:r w:rsidRPr="00680E00">
        <w:rPr>
          <w:color w:val="FF0000"/>
        </w:rPr>
        <w:t>What's the difference between small object heap and large object heap?</w:t>
      </w:r>
      <w:r w:rsidR="00773C30" w:rsidRPr="00680E00">
        <w:rPr>
          <w:color w:val="FF0000"/>
        </w:rPr>
        <w:t xml:space="preserve"> </w:t>
      </w:r>
    </w:p>
    <w:p w:rsidR="00214336" w:rsidRDefault="00214336" w:rsidP="00214336">
      <w:pPr>
        <w:pStyle w:val="ListParagraph"/>
        <w:numPr>
          <w:ilvl w:val="0"/>
          <w:numId w:val="4"/>
        </w:numPr>
      </w:pPr>
      <w:r>
        <w:t>Exception handling</w:t>
      </w:r>
    </w:p>
    <w:p w:rsidR="00214336" w:rsidRDefault="00214336" w:rsidP="00214336">
      <w:pPr>
        <w:pStyle w:val="ListParagraph"/>
        <w:numPr>
          <w:ilvl w:val="1"/>
          <w:numId w:val="4"/>
        </w:numPr>
      </w:pPr>
      <w:r>
        <w:t xml:space="preserve">Why do we need exception handling, compare to other languages (op codes, statuses </w:t>
      </w:r>
      <w:proofErr w:type="spellStart"/>
      <w:r>
        <w:t>etc</w:t>
      </w:r>
      <w:proofErr w:type="spellEnd"/>
      <w:r>
        <w:t>)</w:t>
      </w:r>
    </w:p>
    <w:p w:rsidR="00214336" w:rsidRDefault="00214336" w:rsidP="00214336">
      <w:pPr>
        <w:pStyle w:val="ListParagraph"/>
        <w:numPr>
          <w:ilvl w:val="1"/>
          <w:numId w:val="4"/>
        </w:numPr>
      </w:pPr>
      <w:r>
        <w:t>Try/catch/finally</w:t>
      </w:r>
    </w:p>
    <w:p w:rsidR="00A4340C" w:rsidRDefault="00A4340C" w:rsidP="00214336">
      <w:pPr>
        <w:pStyle w:val="ListParagraph"/>
        <w:numPr>
          <w:ilvl w:val="1"/>
          <w:numId w:val="4"/>
        </w:numPr>
      </w:pPr>
      <w:r>
        <w:t>Multiple catch blocks (interception from most to less specific exception)</w:t>
      </w:r>
    </w:p>
    <w:p w:rsidR="00A4340C" w:rsidRDefault="00A4340C" w:rsidP="00214336">
      <w:pPr>
        <w:pStyle w:val="ListParagraph"/>
        <w:numPr>
          <w:ilvl w:val="1"/>
          <w:numId w:val="4"/>
        </w:numPr>
      </w:pPr>
      <w:r>
        <w:t>"Throw" vs "throw ex"</w:t>
      </w:r>
    </w:p>
    <w:p w:rsidR="00A4340C" w:rsidRPr="003557E3" w:rsidRDefault="00A4340C" w:rsidP="00214336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>"Using", "</w:t>
      </w:r>
      <w:proofErr w:type="spellStart"/>
      <w:r w:rsidRPr="003557E3">
        <w:rPr>
          <w:color w:val="FF0000"/>
        </w:rPr>
        <w:t>foreach</w:t>
      </w:r>
      <w:proofErr w:type="spellEnd"/>
      <w:r w:rsidRPr="003557E3">
        <w:rPr>
          <w:color w:val="FF0000"/>
        </w:rPr>
        <w:t xml:space="preserve">" and try/finally blocks </w:t>
      </w:r>
    </w:p>
    <w:p w:rsidR="00A4340C" w:rsidRPr="003557E3" w:rsidRDefault="00A4340C" w:rsidP="00214336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>Exception in "finally" block – what will happen</w:t>
      </w:r>
    </w:p>
    <w:p w:rsidR="00A4340C" w:rsidRPr="003557E3" w:rsidRDefault="00A4340C" w:rsidP="00214336">
      <w:pPr>
        <w:pStyle w:val="ListParagraph"/>
        <w:numPr>
          <w:ilvl w:val="1"/>
          <w:numId w:val="4"/>
        </w:numPr>
        <w:rPr>
          <w:color w:val="FF0000"/>
        </w:rPr>
      </w:pPr>
      <w:r w:rsidRPr="003557E3">
        <w:rPr>
          <w:color w:val="FF0000"/>
        </w:rPr>
        <w:t>How to break execution of "finally" block</w:t>
      </w:r>
    </w:p>
    <w:p w:rsidR="00A4340C" w:rsidRPr="003557E3" w:rsidRDefault="00A4340C" w:rsidP="00A4340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Reflection</w:t>
      </w:r>
    </w:p>
    <w:p w:rsidR="00A4340C" w:rsidRPr="003557E3" w:rsidRDefault="00A4340C" w:rsidP="00A4340C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What kind of task can be solved by using reflection</w:t>
      </w:r>
      <w:r w:rsidR="00E4295F" w:rsidRPr="003557E3">
        <w:rPr>
          <w:color w:val="E36C0A" w:themeColor="accent6" w:themeShade="BF"/>
        </w:rPr>
        <w:t>, basic use cases</w:t>
      </w:r>
    </w:p>
    <w:p w:rsidR="00A4340C" w:rsidRPr="003557E3" w:rsidRDefault="00A4340C" w:rsidP="00A4340C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What is metadata</w:t>
      </w:r>
    </w:p>
    <w:p w:rsidR="00A4340C" w:rsidRPr="003557E3" w:rsidRDefault="00A4340C" w:rsidP="00A4340C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What is attribute and how can we define our own attributes</w:t>
      </w:r>
    </w:p>
    <w:p w:rsidR="00A4340C" w:rsidRPr="003557E3" w:rsidRDefault="00E4295F" w:rsidP="00A4340C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Performance of reflection</w:t>
      </w:r>
    </w:p>
    <w:p w:rsidR="00E4295F" w:rsidRPr="003557E3" w:rsidRDefault="00E4295F" w:rsidP="00A4340C">
      <w:pPr>
        <w:pStyle w:val="ListParagraph"/>
        <w:numPr>
          <w:ilvl w:val="1"/>
          <w:numId w:val="4"/>
        </w:numPr>
        <w:rPr>
          <w:color w:val="FF0000"/>
        </w:rPr>
      </w:pPr>
      <w:proofErr w:type="spellStart"/>
      <w:r w:rsidRPr="003557E3">
        <w:rPr>
          <w:color w:val="FF0000"/>
        </w:rPr>
        <w:t>CodeDom</w:t>
      </w:r>
      <w:proofErr w:type="spellEnd"/>
      <w:r w:rsidRPr="003557E3">
        <w:rPr>
          <w:color w:val="FF0000"/>
        </w:rPr>
        <w:t xml:space="preserve"> and Expressions vs Reflection</w:t>
      </w:r>
    </w:p>
    <w:p w:rsidR="00E4295F" w:rsidRDefault="00E4295F" w:rsidP="00E4295F">
      <w:pPr>
        <w:pStyle w:val="ListParagraph"/>
        <w:numPr>
          <w:ilvl w:val="0"/>
          <w:numId w:val="4"/>
        </w:numPr>
      </w:pPr>
      <w:r>
        <w:t>Multithreading</w:t>
      </w:r>
    </w:p>
    <w:p w:rsidR="00E4295F" w:rsidRDefault="00E4295F" w:rsidP="00E4295F">
      <w:pPr>
        <w:pStyle w:val="ListParagraph"/>
        <w:numPr>
          <w:ilvl w:val="1"/>
          <w:numId w:val="4"/>
        </w:numPr>
      </w:pPr>
      <w:r w:rsidRPr="00E4295F">
        <w:t xml:space="preserve">Which classes can be used to run code asynchronously? (Thread, </w:t>
      </w:r>
      <w:proofErr w:type="spellStart"/>
      <w:r w:rsidRPr="00E4295F">
        <w:t>ThreadPool</w:t>
      </w:r>
      <w:proofErr w:type="spellEnd"/>
      <w:r w:rsidRPr="00E4295F">
        <w:t xml:space="preserve">, </w:t>
      </w:r>
      <w:proofErr w:type="spellStart"/>
      <w:r w:rsidRPr="00E4295F">
        <w:t>Async</w:t>
      </w:r>
      <w:proofErr w:type="spellEnd"/>
      <w:r w:rsidRPr="00E4295F">
        <w:t xml:space="preserve"> delegates, TPL, timers, </w:t>
      </w:r>
      <w:proofErr w:type="spellStart"/>
      <w:r w:rsidRPr="00E4295F">
        <w:t>BackgroundWorker</w:t>
      </w:r>
      <w:proofErr w:type="spellEnd"/>
      <w:r w:rsidRPr="00E4295F">
        <w:t xml:space="preserve">, </w:t>
      </w:r>
      <w:proofErr w:type="spellStart"/>
      <w:r w:rsidRPr="00E4295F">
        <w:t>etc</w:t>
      </w:r>
      <w:proofErr w:type="spellEnd"/>
      <w:r w:rsidRPr="00E4295F">
        <w:t>)?</w:t>
      </w:r>
      <w:r w:rsidR="00400052">
        <w:t xml:space="preserve"> Describe the difference</w:t>
      </w:r>
    </w:p>
    <w:p w:rsidR="00680E00" w:rsidRPr="00E4295F" w:rsidRDefault="00680E00" w:rsidP="00680E00">
      <w:pPr>
        <w:pStyle w:val="ListParagraph"/>
        <w:numPr>
          <w:ilvl w:val="1"/>
          <w:numId w:val="4"/>
        </w:numPr>
      </w:pPr>
      <w:r w:rsidRPr="00680E00">
        <w:t>What's the difference between foreground and background threads? What happens if exception is thrown on background thread?</w:t>
      </w:r>
    </w:p>
    <w:p w:rsidR="00E4295F" w:rsidRDefault="00400052" w:rsidP="00400052">
      <w:pPr>
        <w:pStyle w:val="ListParagraph"/>
        <w:numPr>
          <w:ilvl w:val="1"/>
          <w:numId w:val="4"/>
        </w:numPr>
      </w:pPr>
      <w:r>
        <w:t>Cancellation of tasks (</w:t>
      </w:r>
      <w:proofErr w:type="spellStart"/>
      <w:r w:rsidRPr="00400052">
        <w:t>CancellationToken</w:t>
      </w:r>
      <w:proofErr w:type="spellEnd"/>
      <w:r w:rsidRPr="00400052">
        <w:t xml:space="preserve">, </w:t>
      </w:r>
      <w:proofErr w:type="spellStart"/>
      <w:r w:rsidRPr="00400052">
        <w:t>Cancellat</w:t>
      </w:r>
      <w:r>
        <w:t>ionTokenSource</w:t>
      </w:r>
      <w:proofErr w:type="spellEnd"/>
      <w:r>
        <w:t xml:space="preserve">, </w:t>
      </w:r>
      <w:proofErr w:type="spellStart"/>
      <w:r>
        <w:t>IsCancellationRe</w:t>
      </w:r>
      <w:r w:rsidRPr="00400052">
        <w:t>quested</w:t>
      </w:r>
      <w:proofErr w:type="spellEnd"/>
      <w:r>
        <w:t>)</w:t>
      </w:r>
    </w:p>
    <w:p w:rsidR="00400052" w:rsidRDefault="00400052" w:rsidP="00400052">
      <w:pPr>
        <w:pStyle w:val="ListParagraph"/>
        <w:numPr>
          <w:ilvl w:val="1"/>
          <w:numId w:val="4"/>
        </w:numPr>
      </w:pPr>
      <w:r>
        <w:t>How we can declare a set of actions that need to be executed exactly after a specific task (</w:t>
      </w:r>
      <w:proofErr w:type="spellStart"/>
      <w:r>
        <w:t>t.ContinueWith</w:t>
      </w:r>
      <w:proofErr w:type="spellEnd"/>
      <w:r>
        <w:t xml:space="preserve">, </w:t>
      </w:r>
      <w:proofErr w:type="spellStart"/>
      <w:r>
        <w:t>OnlyOnException</w:t>
      </w:r>
      <w:proofErr w:type="spellEnd"/>
      <w:r>
        <w:t xml:space="preserve">, </w:t>
      </w:r>
      <w:proofErr w:type="spellStart"/>
      <w:r>
        <w:t>OnlyOnCompletion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3444B" w:rsidRDefault="00C3444B" w:rsidP="00400052">
      <w:pPr>
        <w:pStyle w:val="ListParagraph"/>
        <w:numPr>
          <w:ilvl w:val="1"/>
          <w:numId w:val="4"/>
        </w:numPr>
      </w:pPr>
      <w:proofErr w:type="spellStart"/>
      <w:r>
        <w:t>Async</w:t>
      </w:r>
      <w:proofErr w:type="spellEnd"/>
      <w:r>
        <w:t>/await (</w:t>
      </w:r>
      <w:r w:rsidRPr="003557E3">
        <w:rPr>
          <w:color w:val="FF0000"/>
        </w:rPr>
        <w:t>state machine behind the scenes</w:t>
      </w:r>
      <w:r>
        <w:t>)</w:t>
      </w:r>
    </w:p>
    <w:p w:rsidR="00C3444B" w:rsidRDefault="00EB4DF2" w:rsidP="00400052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Parallel LINQ</w:t>
      </w:r>
      <w:r w:rsidR="00C3444B" w:rsidRPr="003557E3">
        <w:rPr>
          <w:color w:val="E36C0A" w:themeColor="accent6" w:themeShade="BF"/>
        </w:rPr>
        <w:t xml:space="preserve">: </w:t>
      </w:r>
      <w:proofErr w:type="spellStart"/>
      <w:r w:rsidR="00C3444B" w:rsidRPr="003557E3">
        <w:rPr>
          <w:color w:val="E36C0A" w:themeColor="accent6" w:themeShade="BF"/>
        </w:rPr>
        <w:t>Parallel.For</w:t>
      </w:r>
      <w:proofErr w:type="spellEnd"/>
      <w:r w:rsidR="00C3444B" w:rsidRPr="003557E3">
        <w:rPr>
          <w:color w:val="E36C0A" w:themeColor="accent6" w:themeShade="BF"/>
        </w:rPr>
        <w:t xml:space="preserve">, </w:t>
      </w:r>
      <w:proofErr w:type="spellStart"/>
      <w:r w:rsidR="00C3444B" w:rsidRPr="003557E3">
        <w:rPr>
          <w:color w:val="E36C0A" w:themeColor="accent6" w:themeShade="BF"/>
        </w:rPr>
        <w:t>Parallel.Invoke</w:t>
      </w:r>
      <w:proofErr w:type="spellEnd"/>
    </w:p>
    <w:p w:rsidR="00680E00" w:rsidRPr="00680E00" w:rsidRDefault="00680E00" w:rsidP="00680E00">
      <w:pPr>
        <w:pStyle w:val="ListParagraph"/>
        <w:numPr>
          <w:ilvl w:val="1"/>
          <w:numId w:val="4"/>
        </w:numPr>
        <w:rPr>
          <w:color w:val="FF0000"/>
        </w:rPr>
      </w:pPr>
      <w:r w:rsidRPr="00680E00">
        <w:rPr>
          <w:color w:val="FF0000"/>
        </w:rPr>
        <w:t>What happens when you await a task that throws exception? What happens if task throws exception, but you never wait for it to end?</w:t>
      </w:r>
    </w:p>
    <w:p w:rsidR="00C3444B" w:rsidRDefault="00C3444B" w:rsidP="00C3444B">
      <w:pPr>
        <w:pStyle w:val="ListParagraph"/>
        <w:numPr>
          <w:ilvl w:val="0"/>
          <w:numId w:val="4"/>
        </w:numPr>
      </w:pPr>
      <w:r>
        <w:t>Synchronization</w:t>
      </w:r>
    </w:p>
    <w:p w:rsidR="00C3444B" w:rsidRPr="00C3444B" w:rsidRDefault="00C3444B" w:rsidP="00C3444B">
      <w:pPr>
        <w:pStyle w:val="ListParagraph"/>
        <w:numPr>
          <w:ilvl w:val="1"/>
          <w:numId w:val="4"/>
        </w:numPr>
      </w:pPr>
      <w:r w:rsidRPr="00C3444B">
        <w:lastRenderedPageBreak/>
        <w:t xml:space="preserve">What synchronization primitives do you know (lock, Monitor, </w:t>
      </w:r>
      <w:r w:rsidR="003557E3">
        <w:t xml:space="preserve">Interlocked, </w:t>
      </w:r>
      <w:proofErr w:type="spellStart"/>
      <w:r w:rsidR="003557E3">
        <w:t>ReaderWriterLock</w:t>
      </w:r>
      <w:proofErr w:type="spellEnd"/>
      <w:r w:rsidR="003557E3">
        <w:t xml:space="preserve">, Events, </w:t>
      </w:r>
      <w:proofErr w:type="spellStart"/>
      <w:r w:rsidR="003557E3">
        <w:t>Mutex</w:t>
      </w:r>
      <w:proofErr w:type="spellEnd"/>
      <w:r w:rsidR="003557E3">
        <w:t>, Semaphore</w:t>
      </w:r>
      <w:r w:rsidRPr="00C3444B">
        <w:t xml:space="preserve"> </w:t>
      </w:r>
      <w:proofErr w:type="spellStart"/>
      <w:r w:rsidRPr="00C3444B">
        <w:t>etc</w:t>
      </w:r>
      <w:proofErr w:type="spellEnd"/>
      <w:r w:rsidRPr="00C3444B">
        <w:t xml:space="preserve">)? </w:t>
      </w:r>
    </w:p>
    <w:p w:rsidR="00C3444B" w:rsidRDefault="00C3444B" w:rsidP="00400052">
      <w:pPr>
        <w:pStyle w:val="ListParagraph"/>
        <w:numPr>
          <w:ilvl w:val="1"/>
          <w:numId w:val="4"/>
        </w:numPr>
      </w:pPr>
      <w:r>
        <w:t>Deadlock</w:t>
      </w:r>
    </w:p>
    <w:p w:rsidR="00C3444B" w:rsidRPr="003557E3" w:rsidRDefault="00C3444B" w:rsidP="00C3444B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Lock on "this", "</w:t>
      </w:r>
      <w:proofErr w:type="spellStart"/>
      <w:proofErr w:type="gramStart"/>
      <w:r w:rsidRPr="003557E3">
        <w:rPr>
          <w:color w:val="E36C0A" w:themeColor="accent6" w:themeShade="BF"/>
        </w:rPr>
        <w:t>typeof</w:t>
      </w:r>
      <w:proofErr w:type="spellEnd"/>
      <w:r w:rsidRPr="003557E3">
        <w:rPr>
          <w:color w:val="E36C0A" w:themeColor="accent6" w:themeShade="BF"/>
        </w:rPr>
        <w:t>(</w:t>
      </w:r>
      <w:proofErr w:type="spellStart"/>
      <w:proofErr w:type="gramEnd"/>
      <w:r w:rsidRPr="003557E3">
        <w:rPr>
          <w:color w:val="E36C0A" w:themeColor="accent6" w:themeShade="BF"/>
        </w:rPr>
        <w:t>MyType</w:t>
      </w:r>
      <w:proofErr w:type="spellEnd"/>
      <w:r w:rsidRPr="003557E3">
        <w:rPr>
          <w:color w:val="E36C0A" w:themeColor="accent6" w:themeShade="BF"/>
        </w:rPr>
        <w:t>)", string, value type?</w:t>
      </w:r>
    </w:p>
    <w:p w:rsidR="00C3444B" w:rsidRDefault="00C3444B" w:rsidP="00C3444B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Database &amp; SQL</w:t>
      </w:r>
    </w:p>
    <w:p w:rsidR="00A3511C" w:rsidRDefault="00C3444B" w:rsidP="00C3444B">
      <w:pPr>
        <w:pStyle w:val="ListParagraph"/>
        <w:numPr>
          <w:ilvl w:val="0"/>
          <w:numId w:val="5"/>
        </w:numPr>
      </w:pPr>
      <w:r>
        <w:t>Types of Join. Describe Right/Inner/Full Join</w:t>
      </w:r>
    </w:p>
    <w:p w:rsidR="00C3444B" w:rsidRPr="003557E3" w:rsidRDefault="00C3444B" w:rsidP="00C3444B">
      <w:pPr>
        <w:pStyle w:val="ListParagraph"/>
        <w:numPr>
          <w:ilvl w:val="0"/>
          <w:numId w:val="5"/>
        </w:numPr>
        <w:rPr>
          <w:color w:val="E36C0A" w:themeColor="accent6" w:themeShade="BF"/>
        </w:rPr>
      </w:pPr>
      <w:r>
        <w:t xml:space="preserve">What is index? </w:t>
      </w:r>
      <w:r w:rsidRPr="003557E3">
        <w:rPr>
          <w:color w:val="E36C0A" w:themeColor="accent6" w:themeShade="BF"/>
        </w:rPr>
        <w:t xml:space="preserve">Why it's not always good to have </w:t>
      </w:r>
      <w:r w:rsidR="00C40A74" w:rsidRPr="003557E3">
        <w:rPr>
          <w:color w:val="E36C0A" w:themeColor="accent6" w:themeShade="BF"/>
        </w:rPr>
        <w:t xml:space="preserve">too many of </w:t>
      </w:r>
      <w:r w:rsidRPr="003557E3">
        <w:rPr>
          <w:color w:val="E36C0A" w:themeColor="accent6" w:themeShade="BF"/>
        </w:rPr>
        <w:t>them?</w:t>
      </w:r>
    </w:p>
    <w:p w:rsidR="00C40A74" w:rsidRDefault="00C40A74" w:rsidP="00C3444B">
      <w:pPr>
        <w:pStyle w:val="ListParagraph"/>
        <w:numPr>
          <w:ilvl w:val="0"/>
          <w:numId w:val="5"/>
        </w:numPr>
      </w:pPr>
      <w:r>
        <w:t>What is trigger, view, stored procedure?</w:t>
      </w:r>
    </w:p>
    <w:p w:rsidR="00C40A74" w:rsidRPr="00FE349F" w:rsidRDefault="00C40A74" w:rsidP="00C40A74">
      <w:pPr>
        <w:pStyle w:val="ListParagraph"/>
        <w:numPr>
          <w:ilvl w:val="0"/>
          <w:numId w:val="6"/>
        </w:numPr>
      </w:pPr>
      <w:r w:rsidRPr="00FE349F">
        <w:t xml:space="preserve">Transaction, </w:t>
      </w:r>
      <w:r w:rsidRPr="00C24F18">
        <w:t>ACID (Atomicity, Consistency, Isolation, Durability)</w:t>
      </w:r>
      <w:r w:rsidRPr="00FE349F">
        <w:t>, Isolation levels</w:t>
      </w:r>
    </w:p>
    <w:p w:rsidR="00680E00" w:rsidRPr="00680E00" w:rsidRDefault="00680E00" w:rsidP="00680E00">
      <w:pPr>
        <w:pStyle w:val="ListParagraph"/>
        <w:numPr>
          <w:ilvl w:val="0"/>
          <w:numId w:val="5"/>
        </w:numPr>
        <w:rPr>
          <w:color w:val="FF0000"/>
        </w:rPr>
      </w:pPr>
      <w:r w:rsidRPr="00680E00">
        <w:rPr>
          <w:color w:val="FF0000"/>
        </w:rPr>
        <w:t xml:space="preserve">Let's assume that you have SQL query which performs badly, what would you do? What is query execution plan? </w:t>
      </w:r>
    </w:p>
    <w:p w:rsidR="00C40A74" w:rsidRDefault="00C40A74" w:rsidP="00680E00">
      <w:pPr>
        <w:pStyle w:val="ListParagraph"/>
        <w:numPr>
          <w:ilvl w:val="0"/>
          <w:numId w:val="5"/>
        </w:numPr>
      </w:pPr>
      <w:r>
        <w:t>ORM frameworks (describe one that was used or known, if any)</w:t>
      </w:r>
    </w:p>
    <w:p w:rsidR="00680E00" w:rsidRDefault="00680E00" w:rsidP="00680E00">
      <w:pPr>
        <w:pStyle w:val="ListParagraph"/>
        <w:numPr>
          <w:ilvl w:val="0"/>
          <w:numId w:val="5"/>
        </w:numPr>
      </w:pPr>
      <w:r w:rsidRPr="00680E00">
        <w:t>Code F</w:t>
      </w:r>
      <w:r>
        <w:t>irst and Model First approaches in Entity Framework (if familiar).</w:t>
      </w:r>
      <w:r w:rsidRPr="00680E00">
        <w:t xml:space="preserve"> Experience and impression about ORM frameworks.</w:t>
      </w:r>
    </w:p>
    <w:p w:rsidR="00C40A74" w:rsidRDefault="00C40A74" w:rsidP="00C3444B">
      <w:pPr>
        <w:pStyle w:val="ListParagraph"/>
        <w:numPr>
          <w:ilvl w:val="0"/>
          <w:numId w:val="5"/>
        </w:numPr>
      </w:pPr>
      <w:r w:rsidRPr="003557E3">
        <w:rPr>
          <w:color w:val="E36C0A" w:themeColor="accent6" w:themeShade="BF"/>
        </w:rPr>
        <w:t>NoSQL</w:t>
      </w:r>
      <w:r w:rsidR="00E85AE2" w:rsidRPr="003557E3">
        <w:rPr>
          <w:color w:val="E36C0A" w:themeColor="accent6" w:themeShade="BF"/>
        </w:rPr>
        <w:t xml:space="preserve"> (MongoDB, Maria DB, graph databases </w:t>
      </w:r>
      <w:proofErr w:type="spellStart"/>
      <w:r w:rsidR="00E85AE2" w:rsidRPr="003557E3">
        <w:rPr>
          <w:color w:val="E36C0A" w:themeColor="accent6" w:themeShade="BF"/>
        </w:rPr>
        <w:t>etc</w:t>
      </w:r>
      <w:proofErr w:type="spellEnd"/>
      <w:r w:rsidR="00E85AE2" w:rsidRPr="003557E3">
        <w:rPr>
          <w:color w:val="E36C0A" w:themeColor="accent6" w:themeShade="BF"/>
        </w:rPr>
        <w:t>)</w:t>
      </w:r>
    </w:p>
    <w:p w:rsidR="00C40A74" w:rsidRDefault="00C40A74" w:rsidP="00C40A74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Code quality</w:t>
      </w:r>
    </w:p>
    <w:p w:rsidR="00C40A74" w:rsidRDefault="00E85AE2" w:rsidP="00C40A74">
      <w:pPr>
        <w:pStyle w:val="ListParagraph"/>
        <w:numPr>
          <w:ilvl w:val="0"/>
          <w:numId w:val="5"/>
        </w:numPr>
      </w:pPr>
      <w:r>
        <w:t>Ask</w:t>
      </w:r>
      <w:r w:rsidR="00C40A74">
        <w:t xml:space="preserve"> how the candidate ensured code quality in his latest/current project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 xml:space="preserve">Unit vs Integration vs </w:t>
      </w:r>
      <w:r w:rsidRPr="003557E3">
        <w:rPr>
          <w:color w:val="FF0000"/>
        </w:rPr>
        <w:t>Acceptance tests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Test Doubles: Mock vs Stub vs Dummy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Test frameworks used (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NSubstitute</w:t>
      </w:r>
      <w:proofErr w:type="spellEnd"/>
      <w:r>
        <w:t>)</w:t>
      </w:r>
    </w:p>
    <w:p w:rsidR="00C40A74" w:rsidRPr="003557E3" w:rsidRDefault="00C40A74" w:rsidP="00C40A74">
      <w:pPr>
        <w:pStyle w:val="ListParagraph"/>
        <w:numPr>
          <w:ilvl w:val="0"/>
          <w:numId w:val="5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What is a good test for you?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TDD, best practices to improve code quality</w:t>
      </w:r>
    </w:p>
    <w:p w:rsidR="00A3511C" w:rsidRPr="003557E3" w:rsidRDefault="00C40A74" w:rsidP="00A3511C">
      <w:pPr>
        <w:pStyle w:val="ListParagraph"/>
        <w:numPr>
          <w:ilvl w:val="0"/>
          <w:numId w:val="5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Code review and its role</w:t>
      </w:r>
    </w:p>
    <w:p w:rsidR="00C40A74" w:rsidRDefault="00C40A74" w:rsidP="00C40A74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Design and Architecture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Patterns used or known (at least 5, the more the better). Ask to describe 1-2 patterns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SOLID</w:t>
      </w:r>
    </w:p>
    <w:p w:rsidR="00C40A74" w:rsidRPr="003557E3" w:rsidRDefault="00C40A74" w:rsidP="00C40A74">
      <w:pPr>
        <w:pStyle w:val="ListParagraph"/>
        <w:numPr>
          <w:ilvl w:val="0"/>
          <w:numId w:val="5"/>
        </w:numPr>
        <w:rPr>
          <w:color w:val="E36C0A" w:themeColor="accent6" w:themeShade="BF"/>
        </w:rPr>
      </w:pPr>
      <w:r w:rsidRPr="003557E3">
        <w:rPr>
          <w:color w:val="E36C0A" w:themeColor="accent6" w:themeShade="BF"/>
        </w:rPr>
        <w:t>High cohesion and loose coupling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MVC vs MVVM (if familiar)</w:t>
      </w:r>
    </w:p>
    <w:p w:rsidR="00C40A74" w:rsidRDefault="00C40A74" w:rsidP="00C40A74">
      <w:pPr>
        <w:pStyle w:val="ListParagraph"/>
        <w:numPr>
          <w:ilvl w:val="0"/>
          <w:numId w:val="5"/>
        </w:numPr>
      </w:pPr>
      <w:r>
        <w:t>Dependency Injection, ways of i</w:t>
      </w:r>
      <w:r w:rsidR="0047317E">
        <w:t>njecting dependencies</w:t>
      </w:r>
    </w:p>
    <w:p w:rsidR="00410483" w:rsidRDefault="0047317E" w:rsidP="00410483"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DevOps, version controlling, CI</w:t>
      </w:r>
    </w:p>
    <w:p w:rsidR="0047317E" w:rsidRDefault="0047317E" w:rsidP="0047317E">
      <w:pPr>
        <w:pStyle w:val="ListParagraph"/>
        <w:numPr>
          <w:ilvl w:val="0"/>
          <w:numId w:val="7"/>
        </w:numPr>
      </w:pPr>
      <w:r w:rsidRPr="003557E3">
        <w:rPr>
          <w:color w:val="FF0000"/>
        </w:rPr>
        <w:t>Continuous integration vs Continuous delivery</w:t>
      </w:r>
      <w:r>
        <w:t xml:space="preserve">. Common instruments for CI (TeamCity, Jenkins </w:t>
      </w:r>
      <w:proofErr w:type="spellStart"/>
      <w:r>
        <w:t>etc</w:t>
      </w:r>
      <w:proofErr w:type="spellEnd"/>
      <w:r>
        <w:t>)</w:t>
      </w:r>
    </w:p>
    <w:p w:rsidR="0047317E" w:rsidRPr="0047317E" w:rsidRDefault="0047317E" w:rsidP="0047317E">
      <w:pPr>
        <w:pStyle w:val="ListParagraph"/>
        <w:numPr>
          <w:ilvl w:val="0"/>
          <w:numId w:val="7"/>
        </w:numPr>
      </w:pPr>
      <w:r>
        <w:t>Describe delivery pipeline applied on current/last project</w:t>
      </w:r>
      <w:r w:rsidRPr="0047317E">
        <w:t xml:space="preserve"> </w:t>
      </w:r>
    </w:p>
    <w:p w:rsidR="0047317E" w:rsidRDefault="0047317E" w:rsidP="0047317E">
      <w:pPr>
        <w:pStyle w:val="ListParagraph"/>
        <w:numPr>
          <w:ilvl w:val="0"/>
          <w:numId w:val="7"/>
        </w:numPr>
      </w:pPr>
      <w:r>
        <w:t>Version Control Systems. Git vs SVN</w:t>
      </w:r>
    </w:p>
    <w:p w:rsidR="0047317E" w:rsidRDefault="0047317E" w:rsidP="0047317E">
      <w:pPr>
        <w:pStyle w:val="ListParagraph"/>
        <w:numPr>
          <w:ilvl w:val="0"/>
          <w:numId w:val="7"/>
        </w:numPr>
      </w:pPr>
      <w:r>
        <w:t>Merge vs Rebase</w:t>
      </w:r>
    </w:p>
    <w:p w:rsidR="0047317E" w:rsidRDefault="0047317E" w:rsidP="0047317E">
      <w:pPr>
        <w:pStyle w:val="ListParagraph"/>
        <w:numPr>
          <w:ilvl w:val="0"/>
          <w:numId w:val="7"/>
        </w:numPr>
      </w:pPr>
      <w:r w:rsidRPr="003557E3">
        <w:rPr>
          <w:color w:val="E36C0A" w:themeColor="accent6" w:themeShade="BF"/>
        </w:rPr>
        <w:lastRenderedPageBreak/>
        <w:t>Git Flow</w:t>
      </w:r>
    </w:p>
    <w:p w:rsidR="0047317E" w:rsidRDefault="0047317E" w:rsidP="0047317E">
      <w:pPr>
        <w:pStyle w:val="ListParagraph"/>
        <w:numPr>
          <w:ilvl w:val="0"/>
          <w:numId w:val="7"/>
        </w:numPr>
      </w:pPr>
      <w:r w:rsidRPr="003557E3">
        <w:rPr>
          <w:color w:val="FF0000"/>
        </w:rPr>
        <w:t xml:space="preserve">Containers (if familiar) </w:t>
      </w:r>
    </w:p>
    <w:p w:rsidR="00E85AE2" w:rsidRPr="009F229F" w:rsidRDefault="00E85AE2" w:rsidP="0047317E">
      <w:pPr>
        <w:pStyle w:val="ListParagraph"/>
        <w:numPr>
          <w:ilvl w:val="0"/>
          <w:numId w:val="7"/>
        </w:numPr>
        <w:rPr>
          <w:color w:val="FF0000"/>
        </w:rPr>
      </w:pPr>
      <w:r w:rsidRPr="009F229F">
        <w:rPr>
          <w:color w:val="FF0000"/>
        </w:rPr>
        <w:t>PowerShell, scripting and Windows Management in general</w:t>
      </w:r>
    </w:p>
    <w:p w:rsidR="0047317E" w:rsidRDefault="0047317E" w:rsidP="0047317E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>SDLC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Describe SDLC process on current/last project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Functional vs non-functional requirements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Software Development methodologies (waterfall, iterative vs incremental model, agile methodology)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SCRUM vs Kanban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Roles in SCRUM (PO, SM, Devs)</w:t>
      </w:r>
    </w:p>
    <w:p w:rsidR="0047317E" w:rsidRPr="009F229F" w:rsidRDefault="0047317E" w:rsidP="0047317E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Planning, retrospective, daily standups – why they are needed, describe</w:t>
      </w:r>
    </w:p>
    <w:p w:rsidR="00E15F9B" w:rsidRPr="009F229F" w:rsidRDefault="0047317E" w:rsidP="00E15F9B">
      <w:pPr>
        <w:pStyle w:val="ListParagraph"/>
        <w:numPr>
          <w:ilvl w:val="0"/>
          <w:numId w:val="7"/>
        </w:numPr>
        <w:rPr>
          <w:color w:val="E36C0A" w:themeColor="accent6" w:themeShade="BF"/>
        </w:rPr>
      </w:pPr>
      <w:r w:rsidRPr="009F229F">
        <w:rPr>
          <w:color w:val="E36C0A" w:themeColor="accent6" w:themeShade="BF"/>
        </w:rPr>
        <w:t>How team decides which stories should be included to sprint?</w:t>
      </w:r>
    </w:p>
    <w:p w:rsidR="00E15F9B" w:rsidRDefault="00E15F9B" w:rsidP="00E15F9B">
      <w:pPr>
        <w:pStyle w:val="ListParagraph"/>
      </w:pPr>
    </w:p>
    <w:p w:rsidR="00E15F9B" w:rsidRDefault="00E15F9B" w:rsidP="00E15F9B">
      <w:pPr>
        <w:pStyle w:val="ListParagraph"/>
      </w:pPr>
    </w:p>
    <w:p w:rsidR="00E15F9B" w:rsidRPr="00E15F9B" w:rsidRDefault="00E15F9B" w:rsidP="00E15F9B">
      <w:pPr>
        <w:rPr>
          <w:b/>
        </w:rPr>
      </w:pPr>
      <w:r w:rsidRPr="00E15F9B">
        <w:rPr>
          <w:b/>
        </w:rPr>
        <w:t>Legend:</w:t>
      </w:r>
    </w:p>
    <w:p w:rsidR="003557E3" w:rsidRDefault="00E15F9B" w:rsidP="00E15F9B">
      <w:pPr>
        <w:rPr>
          <w:b/>
        </w:rPr>
      </w:pPr>
      <w:r w:rsidRPr="00E15F9B">
        <w:rPr>
          <w:b/>
          <w:color w:val="E36C0A" w:themeColor="accent6" w:themeShade="BF"/>
        </w:rPr>
        <w:t xml:space="preserve">Orange </w:t>
      </w:r>
      <w:r w:rsidRPr="00E15F9B">
        <w:rPr>
          <w:b/>
        </w:rPr>
        <w:t xml:space="preserve">– Regular </w:t>
      </w:r>
      <w:r w:rsidR="003557E3" w:rsidRPr="00E15F9B">
        <w:rPr>
          <w:b/>
        </w:rPr>
        <w:t>must know</w:t>
      </w:r>
    </w:p>
    <w:p w:rsidR="0047317E" w:rsidRDefault="00E15F9B" w:rsidP="00E15F9B">
      <w:pPr>
        <w:rPr>
          <w:b/>
        </w:rPr>
      </w:pPr>
      <w:r w:rsidRPr="00E15F9B">
        <w:rPr>
          <w:b/>
          <w:color w:val="FF0000"/>
        </w:rPr>
        <w:t xml:space="preserve">Red </w:t>
      </w:r>
      <w:r w:rsidRPr="00E15F9B">
        <w:rPr>
          <w:b/>
        </w:rPr>
        <w:t>– Senior must know</w:t>
      </w:r>
    </w:p>
    <w:p w:rsidR="000E77C6" w:rsidRDefault="000E77C6" w:rsidP="00E15F9B">
      <w:pPr>
        <w:rPr>
          <w:b/>
        </w:rPr>
      </w:pPr>
    </w:p>
    <w:p w:rsidR="000E77C6" w:rsidRDefault="000E77C6" w:rsidP="00E15F9B">
      <w:pPr>
        <w:rPr>
          <w:b/>
        </w:rPr>
      </w:pPr>
    </w:p>
    <w:p w:rsidR="000E77C6" w:rsidRDefault="000E77C6" w:rsidP="00E15F9B">
      <w:pPr>
        <w:rPr>
          <w:b/>
        </w:rPr>
      </w:pPr>
      <w:bookmarkStart w:id="0" w:name="_GoBack"/>
      <w:bookmarkEnd w:id="0"/>
    </w:p>
    <w:p w:rsidR="000E77C6" w:rsidRPr="000E77C6" w:rsidRDefault="000E77C6" w:rsidP="000E77C6">
      <w:pPr>
        <w:pStyle w:val="Heading2"/>
        <w:rPr>
          <w:sz w:val="24"/>
          <w:szCs w:val="24"/>
        </w:rPr>
      </w:pPr>
      <w:r w:rsidRPr="000E77C6">
        <w:rPr>
          <w:sz w:val="24"/>
          <w:szCs w:val="24"/>
        </w:rPr>
        <w:t>Detailed</w:t>
      </w:r>
      <w:r w:rsidRPr="000E77C6">
        <w:rPr>
          <w:sz w:val="24"/>
          <w:szCs w:val="24"/>
        </w:rPr>
        <w:t xml:space="preserve"> skill matrix </w:t>
      </w:r>
      <w:r>
        <w:rPr>
          <w:sz w:val="24"/>
          <w:szCs w:val="24"/>
        </w:rPr>
        <w:t>(f</w:t>
      </w:r>
      <w:r w:rsidRPr="000E77C6">
        <w:rPr>
          <w:sz w:val="24"/>
          <w:szCs w:val="24"/>
        </w:rPr>
        <w:t>rom 0 to 5</w:t>
      </w:r>
      <w:r w:rsidRPr="000E77C6">
        <w:rPr>
          <w:sz w:val="24"/>
          <w:szCs w:val="24"/>
        </w:rPr>
        <w:t>)</w:t>
      </w:r>
    </w:p>
    <w:p w:rsidR="000E77C6" w:rsidRPr="000E77C6" w:rsidRDefault="000E77C6" w:rsidP="000E77C6">
      <w:pPr>
        <w:rPr>
          <w:lang w:val="en-GB"/>
        </w:rPr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2518"/>
        <w:gridCol w:w="1134"/>
      </w:tblGrid>
      <w:tr w:rsidR="000E77C6" w:rsidTr="000A3932">
        <w:tc>
          <w:tcPr>
            <w:tcW w:w="2518" w:type="dxa"/>
          </w:tcPr>
          <w:p w:rsidR="000E77C6" w:rsidRDefault="000E77C6" w:rsidP="000E77C6">
            <w:pPr>
              <w:rPr>
                <w:lang w:val="en-US"/>
              </w:rPr>
            </w:pPr>
            <w:r>
              <w:rPr>
                <w:lang w:val="en-US"/>
              </w:rPr>
              <w:t>Self-presentation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E77C6">
            <w:r>
              <w:t>English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</w:pPr>
          </w:p>
        </w:tc>
      </w:tr>
      <w:tr w:rsidR="000E77C6" w:rsidTr="000A3932">
        <w:tc>
          <w:tcPr>
            <w:tcW w:w="2518" w:type="dxa"/>
          </w:tcPr>
          <w:p w:rsidR="000E77C6" w:rsidRPr="00D16201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.NET Framework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r>
              <w:t>Multithreading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Database &amp; SQL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A3932">
            <w:pPr>
              <w:rPr>
                <w:lang w:val="en-US"/>
              </w:rPr>
            </w:pPr>
            <w:r>
              <w:rPr>
                <w:lang w:val="en-US"/>
              </w:rPr>
              <w:t>Design and Architecture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E77C6">
            <w:pPr>
              <w:rPr>
                <w:lang w:val="en-US"/>
              </w:rPr>
            </w:pPr>
            <w:r>
              <w:rPr>
                <w:lang w:val="en-US"/>
              </w:rPr>
              <w:t>DevOps, version controlling, CI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  <w:rPr>
                <w:lang w:val="en-US"/>
              </w:rPr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E77C6">
            <w:r>
              <w:t>SDLC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</w:pPr>
          </w:p>
        </w:tc>
      </w:tr>
      <w:tr w:rsidR="000E77C6" w:rsidTr="000A3932">
        <w:tc>
          <w:tcPr>
            <w:tcW w:w="2518" w:type="dxa"/>
          </w:tcPr>
          <w:p w:rsidR="000E77C6" w:rsidRDefault="000E77C6" w:rsidP="000E77C6">
            <w:r>
              <w:t>Overall impression</w:t>
            </w:r>
          </w:p>
        </w:tc>
        <w:tc>
          <w:tcPr>
            <w:tcW w:w="1134" w:type="dxa"/>
          </w:tcPr>
          <w:p w:rsidR="000E77C6" w:rsidRDefault="000E77C6" w:rsidP="000A3932">
            <w:pPr>
              <w:jc w:val="center"/>
            </w:pPr>
          </w:p>
        </w:tc>
      </w:tr>
    </w:tbl>
    <w:p w:rsidR="000E77C6" w:rsidRDefault="000E77C6" w:rsidP="000E77C6"/>
    <w:sectPr w:rsidR="000E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1BA"/>
    <w:multiLevelType w:val="hybridMultilevel"/>
    <w:tmpl w:val="834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813CA"/>
    <w:multiLevelType w:val="hybridMultilevel"/>
    <w:tmpl w:val="DF72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31D58"/>
    <w:multiLevelType w:val="hybridMultilevel"/>
    <w:tmpl w:val="BC34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53E29"/>
    <w:multiLevelType w:val="hybridMultilevel"/>
    <w:tmpl w:val="C848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420E3"/>
    <w:multiLevelType w:val="hybridMultilevel"/>
    <w:tmpl w:val="9DDA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915CB"/>
    <w:multiLevelType w:val="hybridMultilevel"/>
    <w:tmpl w:val="8568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7F20"/>
    <w:multiLevelType w:val="hybridMultilevel"/>
    <w:tmpl w:val="9586A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09"/>
    <w:rsid w:val="000E77C6"/>
    <w:rsid w:val="00161C59"/>
    <w:rsid w:val="00214336"/>
    <w:rsid w:val="002306EB"/>
    <w:rsid w:val="003557E3"/>
    <w:rsid w:val="00400052"/>
    <w:rsid w:val="00410483"/>
    <w:rsid w:val="0047317E"/>
    <w:rsid w:val="00545584"/>
    <w:rsid w:val="0065656F"/>
    <w:rsid w:val="00680E00"/>
    <w:rsid w:val="00685809"/>
    <w:rsid w:val="006D5AB2"/>
    <w:rsid w:val="00737F3E"/>
    <w:rsid w:val="00773C30"/>
    <w:rsid w:val="00966052"/>
    <w:rsid w:val="009F229F"/>
    <w:rsid w:val="00A3511C"/>
    <w:rsid w:val="00A4340C"/>
    <w:rsid w:val="00BF003E"/>
    <w:rsid w:val="00C3444B"/>
    <w:rsid w:val="00C40A74"/>
    <w:rsid w:val="00E15F9B"/>
    <w:rsid w:val="00E4295F"/>
    <w:rsid w:val="00E85AE2"/>
    <w:rsid w:val="00E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0E77C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0E77C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C9F39E4C</Template>
  <TotalTime>1390</TotalTime>
  <Pages>5</Pages>
  <Words>1193</Words>
  <Characters>6566</Characters>
  <Application>Microsoft Office Word</Application>
  <DocSecurity>0</DocSecurity>
  <Lines>199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Yarovyi, Dmytro</dc:creator>
  <cp:lastModifiedBy>Yarovyi, Dmytro</cp:lastModifiedBy>
  <cp:revision>4</cp:revision>
  <dcterms:created xsi:type="dcterms:W3CDTF">2017-09-20T10:09:00Z</dcterms:created>
  <dcterms:modified xsi:type="dcterms:W3CDTF">2017-09-22T10:30:00Z</dcterms:modified>
</cp:coreProperties>
</file>